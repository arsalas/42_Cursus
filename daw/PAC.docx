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shape id="_x0000_s1026" o:spid="_x0000_s1026" o:spt="202" type="#_x0000_t202" style="position:absolute;left:0pt;margin-top:440.85pt;height:41.65pt;width:444.8pt;mso-position-horizontal:center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Alberto Ramírez Salas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22/04/2022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s-ES"/>
                    </w:rPr>
                    <w:t>Diseño de interfaces web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top:360.2pt;height:62.3pt;width:444.85pt;mso-position-horizontal:center;mso-position-horizontal-relative:pag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default"/>
                      <w:lang w:val="zh-CN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jc w:val="left"/>
                    <w:rPr>
                      <w:rFonts w:hint="default" w:eastAsia="Times New Roman"/>
                      <w:b/>
                      <w:color w:val="1F497D"/>
                      <w:spacing w:val="60"/>
                    </w:rPr>
                  </w:pPr>
                  <w:bookmarkStart w:id="0" w:name="_Company#582980264"/>
                </w:p>
                <w:bookmarkEnd w:id="0"/>
                <w:p>
                  <w:pPr>
                    <w:pStyle w:val="10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s-E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s-ES"/>
        </w:rPr>
        <w:t>Indice</w:t>
      </w:r>
    </w:p>
    <w:p>
      <w:pPr>
        <w:rPr>
          <w:rFonts w:hint="default"/>
          <w:lang w:val="es-E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Crear un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desplegable 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para seleccionar el número de participantes.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........................2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Crear un array con tantas posiciones como participantes se hayan seleccionado....2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Todos los coches deben situarse uno debajo del otro con un "margin-left" de 0px.</w:t>
      </w:r>
      <w:r>
        <w:rPr>
          <w:rFonts w:hint="default" w:ascii="Arial" w:hAnsi="Arial"/>
          <w:sz w:val="22"/>
          <w:szCs w:val="22"/>
          <w:lang w:val="es-ES"/>
        </w:rPr>
        <w:t>...2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  <w:lang w:val="es-ES"/>
        </w:rPr>
        <w:t>Indicar un valor fijando una línea de meta..................................................................3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Se trata de ir incrementando el margen desplazando los coches hacia la derecha (con el método animate) hasta rebasar la línea de meta (valor indicado).</w:t>
      </w:r>
      <w:r>
        <w:rPr>
          <w:rFonts w:hint="default" w:ascii="Arial" w:hAnsi="Arial"/>
          <w:sz w:val="22"/>
          <w:szCs w:val="22"/>
          <w:lang w:val="es-ES"/>
        </w:rPr>
        <w:t>.....................3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Se crearán dos botones, "Iniciar" y "Reiniciar". Al cargar la página, solamente debe mostrarse el botón inicio, reiniciar debe estar oculto. Sin embargo, cada vez que pulsamos uno de ellos, desparece y se muestra el otro.</w:t>
      </w:r>
      <w:r>
        <w:rPr>
          <w:rFonts w:hint="default" w:ascii="Arial" w:hAnsi="Arial"/>
          <w:sz w:val="22"/>
          <w:szCs w:val="22"/>
          <w:lang w:val="es-ES"/>
        </w:rPr>
        <w:t>................................................3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Al pulsar el botón inicio, los coches empezarán a avanzar. En cambio, si se pulsa el botón "Reiniciar" los coches tendrán que volver al puesto inicial.</w:t>
      </w:r>
      <w:r>
        <w:rPr>
          <w:rFonts w:hint="default" w:ascii="Arial" w:hAnsi="Arial"/>
          <w:sz w:val="22"/>
          <w:szCs w:val="22"/>
          <w:lang w:val="es-ES"/>
        </w:rPr>
        <w:t>..................................4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El avance de cada coche se realiza añadiendo de forma aleatoria valores entre 1 y 10.</w:t>
      </w:r>
      <w:r>
        <w:rPr>
          <w:rFonts w:hint="default" w:ascii="Arial" w:hAnsi="Arial"/>
          <w:sz w:val="22"/>
          <w:szCs w:val="22"/>
          <w:lang w:val="es-ES"/>
        </w:rPr>
        <w:t>...................................................................................................................................4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El primer coche que llegue al valor fijado como línea de meta, será el ganador.</w:t>
      </w:r>
      <w:r>
        <w:rPr>
          <w:rFonts w:hint="default" w:ascii="Arial" w:hAnsi="Arial"/>
          <w:sz w:val="22"/>
          <w:szCs w:val="22"/>
          <w:lang w:val="es-ES"/>
        </w:rPr>
        <w:t>.......4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-181" w:leftChars="0"/>
        <w:jc w:val="left"/>
        <w:textAlignment w:val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Mostrar una tabla con las posiciones de cada participante.</w:t>
      </w:r>
      <w:r>
        <w:rPr>
          <w:rFonts w:hint="default" w:ascii="Arial" w:hAnsi="Arial"/>
          <w:sz w:val="22"/>
          <w:szCs w:val="22"/>
          <w:lang w:val="es-ES"/>
        </w:rPr>
        <w:t>.....................................5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bookmarkStart w:id="1" w:name="_GoBack"/>
      <w:bookmarkEnd w:id="1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/>
          <w:bCs/>
          <w:sz w:val="22"/>
          <w:szCs w:val="22"/>
          <w:lang w:val="es-ES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CONTENIDO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Crear un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desplegable 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para seleccionar el número de participantes.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El numero de participantes disponibles esta asociado a un input select con las opciones posibles.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&lt;select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name=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"cars"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id=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"nCars"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selected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"1"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"2"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"3"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"4"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"5"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"6"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6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"7"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7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"8"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 xml:space="preserve">&lt;option 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value=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"9"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9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&lt;/select&gt;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El id esta asociado a un listener que al cambiar el valor actualiza los datos y pinta los coches participantes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addEventListener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"change"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CarController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loadCars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9"/>
          <w:szCs w:val="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Crear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un array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 xml:space="preserve"> con tantas posiciones como participantes se hayan seleccionado.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Al cambiar el valor del input de participantes se prepara una array con una instancia de las clase Car para controlar los coches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createCars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i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; i &lt;=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new </w:t>
      </w:r>
      <w:r>
        <w:rPr>
          <w:rFonts w:hint="default" w:ascii="Fira Code" w:hAnsi="Fira Code" w:eastAsia="Fira Code" w:cs="Fira Code"/>
          <w:b w:val="0"/>
          <w:bCs w:val="0"/>
          <w:color w:val="C191FF"/>
          <w:kern w:val="0"/>
          <w:sz w:val="20"/>
          <w:szCs w:val="20"/>
          <w:shd w:val="clear" w:fill="262626"/>
          <w:lang w:val="en-US" w:eastAsia="zh-CN" w:bidi="ar"/>
        </w:rPr>
        <w:t>Car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[...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9"/>
          <w:szCs w:val="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La clase coche se encarga de almacenar los datos referentes a cada coche y a moverlos por la carretera.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Todos los coches deben situarse uno debajo del otro con un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"margin-left" de 0px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Los coches están en una etiqueta img dentro de un div, de manera que quedan unos debajo de otros y posicionados en la izquierda.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carComponent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(car)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`&lt;div class="road"&gt;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  &lt;img id="car_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car.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 src="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car.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image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&lt;/div&gt;`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};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Indicar un valor fijando una línea de meta.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 xml:space="preserve">La linea de meta queda fijada con el 100% width del div de la carretera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Se trata de ir incrementando el margen desplazando los coches hacia la derecha (con el método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animate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) hasta rebasar la línea de meta (valor indicado).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 xml:space="preserve">Se crea un setInterval que se ira ejecutando la </w:t>
      </w:r>
      <w:r>
        <w:rPr>
          <w:rFonts w:hint="default" w:ascii="Arial" w:hAnsi="Arial" w:eastAsia="Helvetica" w:cs="Arial"/>
          <w:i w:val="0"/>
          <w:iC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función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 xml:space="preserve"> de la clase Car de correr animando el margin-left hasta que los coches lleguen a la meta.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run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getRandom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document.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querySelector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`#car_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animate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marginLeft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: [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%`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 &lt;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?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%`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duration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speed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*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250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easing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"linear"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iterations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fill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"both"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distance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finish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Se crearán </w:t>
      </w:r>
      <w:r>
        <w:rPr>
          <w:rStyle w:val="4"/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dos botones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, "Iniciar" y "Reiniciar". Al cargar la página, solamente debe mostrarse el botón inicio, reiniciar debe estar oculto. Sin embargo, cada vez que pulsamos uno de ellos, desparece y se muestra el otro.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 xml:space="preserve">El </w:t>
      </w:r>
      <w:r>
        <w:rPr>
          <w:rFonts w:hint="default" w:ascii="Arial" w:hAnsi="Arial" w:eastAsia="Helvetica" w:cs="Arial"/>
          <w:i w:val="0"/>
          <w:iC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botón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 xml:space="preserve"> de reiniciar al principio esta oculto con un display none y solo esta visible el de Iniciar. Al hacer clic en cualquiera de los botones se cambia el display de cada uno para que se oculte el que estaba visible y se oculte el visible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addEventListener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"click"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'none'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  <w:lang w:val="es-ES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reset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'block'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speed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startRace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reset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addEventListener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"click"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CarController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loadCars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'block'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reset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'none'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speed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clearInterval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.innerHTML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Al pulsar el botón inicio, los coches empezarán a avanzar. En cambio, si se pulsa el botón "Reiniciar" los coches tendrán que volver al puesto inicial.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Al pulsar el botón de inicio se activa el setInterval que ejecuta el movimiento de cada coche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startRace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setInterval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CarController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forEach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((car)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    car.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run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.length ==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clearInterval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.innerHTML =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tableComponent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},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speed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*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250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Al pulsar el botón de stop se para el setInterval y se vuelven a pintar los coches en el inicio de la carrera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reset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addEventListener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"click"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CarController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loadCars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start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'block'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reset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.style.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display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'none'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speed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disabled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clearInterval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interval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table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.innerHTML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El avance de cada coche se realiza añadiendo de forma aleatoria valores entre 1 y 10.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Para ir sumando distancia a cada coche se usa la función para obtener un numero aleatorio y se multiplica por 10 para obtener el rango máximo, se aplica la función floor para redondear y quitar los decimales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getRandom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(Math.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(Math.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random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() *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 +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El primer coche que llegue al valor fijado como línea de meta, será el ganador.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 medida que llegan los coches a la meta se van añadiendo los coches a la array de posiciones de manera que queda ordenada por orden de llegada.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finish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push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.length;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ind w:firstLine="492"/>
        <w:jc w:val="left"/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1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</w:rPr>
        <w:t>Mostrar una tabla con las posiciones de cada participante.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2"/>
          <w:szCs w:val="22"/>
          <w:bdr w:val="none" w:color="auto" w:sz="0" w:space="0"/>
          <w:shd w:val="clear" w:fill="FFFFFF"/>
          <w:lang w:val="es-ES"/>
        </w:rPr>
        <w:t>Al llegar todos los coches a la meta se pinta la tabla con las posición en la que ha quedado cada coche.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tableComponent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tableHtml 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`&lt;div class="container-table"&gt;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&lt;div class="table"&gt;`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carSort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sortByKeyDesc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CarController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"position"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carSort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forEach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((row)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  tableHtml +=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 xml:space="preserve">      &lt;div class="row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getClassPosition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(row.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&lt;div class="column"&gt;&lt;img src='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row.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image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' /&gt;&lt;/div&gt;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&lt;div class="column position"&gt;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positionComponent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(row.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&lt;/div&gt;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      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tableHtml += </w:t>
      </w:r>
      <w:r>
        <w:rPr>
          <w:rFonts w:hint="default" w:ascii="Fira Code" w:hAnsi="Fira Code" w:eastAsia="Fira Code" w:cs="Fira Code"/>
          <w:b w:val="0"/>
          <w:bCs w:val="0"/>
          <w:color w:val="C9A26D"/>
          <w:kern w:val="0"/>
          <w:sz w:val="20"/>
          <w:szCs w:val="20"/>
          <w:shd w:val="clear" w:fill="262626"/>
          <w:lang w:val="en-US" w:eastAsia="zh-CN" w:bidi="ar"/>
        </w:rPr>
        <w:t>`&lt;/div&gt;&lt;/div&gt;`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tableHtml;</w:t>
      </w:r>
    </w:p>
    <w:p>
      <w:pPr>
        <w:keepNext w:val="0"/>
        <w:keepLines w:val="0"/>
        <w:widowControl/>
        <w:suppressLineNumbers w:val="0"/>
        <w:shd w:val="clear" w:fill="262626"/>
        <w:spacing w:line="135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s-ES"/>
        </w:rPr>
      </w:pPr>
      <w:r>
        <w:rPr>
          <w:rFonts w:hint="default" w:ascii="Arial" w:hAnsi="Arial" w:cs="Arial"/>
          <w:b/>
          <w:bCs/>
          <w:sz w:val="22"/>
          <w:szCs w:val="22"/>
          <w:lang w:val="es-ES"/>
        </w:rPr>
        <w:t>CONTRAPORTADA</w:t>
      </w:r>
    </w:p>
    <w:p>
      <w:pPr>
        <w:rPr>
          <w:rFonts w:hint="default" w:ascii="Arial" w:hAnsi="Arial" w:cs="Arial"/>
          <w:b/>
          <w:bCs/>
          <w:sz w:val="22"/>
          <w:szCs w:val="22"/>
          <w:lang w:val="es-ES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s-ES"/>
        </w:rPr>
        <w:t>Actividad de desarrollo (UF2) de Diseño de interfaces web.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CD77D"/>
    <w:multiLevelType w:val="singleLevel"/>
    <w:tmpl w:val="038CD77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0B1A1C28"/>
    <w:multiLevelType w:val="singleLevel"/>
    <w:tmpl w:val="0B1A1C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F0FF3"/>
    <w:rsid w:val="21D776F5"/>
    <w:rsid w:val="236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9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0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\Cursus\daw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937</Words>
  <Characters>5893</Characters>
  <Lines>0</Lines>
  <Paragraphs>0</Paragraphs>
  <TotalTime>20</TotalTime>
  <ScaleCrop>false</ScaleCrop>
  <LinksUpToDate>false</LinksUpToDate>
  <CharactersWithSpaces>7312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2022-04-21T20:20:19Z</dcterms:created>
  <dc:creator>arami</dc:creator>
  <cp:lastModifiedBy>arami</cp:lastModifiedBy>
  <dcterms:modified xsi:type="dcterms:W3CDTF">2022-04-21T21:13:10Z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3082-11.2.0.11074</vt:lpwstr>
  </property>
  <property fmtid="{D5CDD505-2E9C-101B-9397-08002B2CF9AE}" pid="3" name="ICV">
    <vt:lpwstr>E9C4F77CEB2B427B80DFF102665EA901</vt:lpwstr>
  </property>
</Properties>
</file>